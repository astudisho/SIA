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041C06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Actividad 05</w:t>
      </w:r>
    </w:p>
    <w:p w:rsidR="00066685" w:rsidRPr="00EC6368" w:rsidRDefault="00041C06" w:rsidP="00344ABE">
      <w:pPr>
        <w:pStyle w:val="Ttulo1"/>
        <w:jc w:val="left"/>
        <w:rPr>
          <w:noProof/>
          <w:lang w:val="es-MX"/>
        </w:rPr>
      </w:pPr>
      <w:r>
        <w:rPr>
          <w:rFonts w:ascii="Corbel" w:hAnsi="Corbel"/>
          <w:noProof/>
          <w:color w:val="1481AB"/>
          <w:lang w:val="es-ES"/>
        </w:rPr>
        <w:t>Algoritmo de colonia de hormigas</w:t>
      </w:r>
    </w:p>
    <w:p w:rsidR="00066685" w:rsidRDefault="00344ABE" w:rsidP="00344ABE">
      <w:pPr>
        <w:pStyle w:val="Ttulo2"/>
        <w:jc w:val="left"/>
        <w:rPr>
          <w:noProof/>
          <w:lang w:val="es-MX"/>
        </w:rPr>
      </w:pPr>
      <w:r>
        <w:rPr>
          <w:noProof/>
          <w:lang w:val="es-MX"/>
        </w:rPr>
        <w:t>Marco teorico</w:t>
      </w:r>
    </w:p>
    <w:p w:rsidR="00344ABE" w:rsidRPr="00344ABE" w:rsidRDefault="00344ABE" w:rsidP="00344ABE">
      <w:pPr>
        <w:pStyle w:val="Ttulo3"/>
        <w:rPr>
          <w:lang w:val="es-MX"/>
        </w:rPr>
      </w:pPr>
      <w:r w:rsidRPr="00344ABE">
        <w:rPr>
          <w:lang w:val="es-MX"/>
        </w:rPr>
        <w:t>Heurística</w:t>
      </w:r>
    </w:p>
    <w:p w:rsidR="00344ABE" w:rsidRPr="00CB36EF" w:rsidRDefault="00344ABE" w:rsidP="00344ABE">
      <w:pPr>
        <w:rPr>
          <w:sz w:val="22"/>
          <w:szCs w:val="22"/>
          <w:lang w:val="es-MX"/>
        </w:rPr>
      </w:pPr>
      <w:r w:rsidRPr="00CB36EF">
        <w:rPr>
          <w:sz w:val="22"/>
          <w:szCs w:val="22"/>
          <w:lang w:val="es-MX"/>
        </w:rPr>
        <w:t xml:space="preserve">Algunos problemas de optimización son difíciles de solucionar por medio de métodos tradicionales debido a la complejidad, cantidad de respuestas o simplemente </w:t>
      </w:r>
      <w:r w:rsidRPr="00CB36EF">
        <w:rPr>
          <w:sz w:val="22"/>
          <w:szCs w:val="22"/>
          <w:lang w:val="es-MX"/>
        </w:rPr>
        <w:t>porque</w:t>
      </w:r>
      <w:r w:rsidRPr="00CB36EF">
        <w:rPr>
          <w:sz w:val="22"/>
          <w:szCs w:val="22"/>
          <w:lang w:val="es-MX"/>
        </w:rPr>
        <w:t xml:space="preserve"> con el poder de cómputo actual tardaríamos una eternidad en resolverlos.</w:t>
      </w:r>
    </w:p>
    <w:p w:rsidR="00344ABE" w:rsidRPr="00CB36EF" w:rsidRDefault="00344ABE" w:rsidP="00344ABE">
      <w:pPr>
        <w:rPr>
          <w:sz w:val="22"/>
          <w:szCs w:val="22"/>
          <w:lang w:val="es-MX"/>
        </w:rPr>
      </w:pPr>
      <w:r w:rsidRPr="00CB36EF">
        <w:rPr>
          <w:sz w:val="22"/>
          <w:szCs w:val="22"/>
          <w:lang w:val="es-MX"/>
        </w:rPr>
        <w:t xml:space="preserve">Es ahí cuando entran en acción las </w:t>
      </w:r>
      <w:r w:rsidRPr="00CB36EF">
        <w:rPr>
          <w:sz w:val="22"/>
          <w:szCs w:val="22"/>
          <w:lang w:val="es-MX"/>
        </w:rPr>
        <w:t>meta heurísticas</w:t>
      </w:r>
      <w:r w:rsidRPr="00CB36EF">
        <w:rPr>
          <w:sz w:val="22"/>
          <w:szCs w:val="22"/>
          <w:lang w:val="es-MX"/>
        </w:rPr>
        <w:t xml:space="preserve"> que nos define  heurística de la siguiente manera:</w:t>
      </w:r>
    </w:p>
    <w:p w:rsidR="00344ABE" w:rsidRPr="00CB36EF" w:rsidRDefault="00344ABE" w:rsidP="00CB36EF">
      <w:pPr>
        <w:jc w:val="center"/>
        <w:rPr>
          <w:i/>
          <w:sz w:val="22"/>
          <w:szCs w:val="22"/>
          <w:lang w:val="es-MX"/>
        </w:rPr>
      </w:pPr>
      <w:r w:rsidRPr="00CB36EF">
        <w:rPr>
          <w:i/>
          <w:sz w:val="22"/>
          <w:szCs w:val="22"/>
          <w:lang w:val="es-MX"/>
        </w:rPr>
        <w:t>“Procedimiento</w:t>
      </w:r>
      <w:r w:rsidRPr="00CB36EF">
        <w:rPr>
          <w:i/>
          <w:sz w:val="22"/>
          <w:szCs w:val="22"/>
          <w:lang w:val="es-MX"/>
        </w:rPr>
        <w:t xml:space="preserve"> simple, a menudo basado en el sentido común, que se supone que ofrecerá una buena solución (aunque no necesariamente la óptima) a problemas difíciles, de un modo fácil y rápido”. (Zanakins y Evans, 1981) ”</w:t>
      </w:r>
    </w:p>
    <w:p w:rsidR="00344ABE" w:rsidRPr="00CB36EF" w:rsidRDefault="00344ABE" w:rsidP="00344ABE">
      <w:pPr>
        <w:rPr>
          <w:sz w:val="22"/>
          <w:szCs w:val="22"/>
          <w:lang w:val="es-MX"/>
        </w:rPr>
      </w:pPr>
      <w:r w:rsidRPr="00CB36EF">
        <w:rPr>
          <w:sz w:val="22"/>
          <w:szCs w:val="22"/>
          <w:lang w:val="es-MX"/>
        </w:rPr>
        <w:t>Asi pues se utilizan cuando no existe un método exacto de resolución, cuando el que existe demora bastante tiempo para encontrar una respuesta óptima o cuando se tienen limitaciones de tiempo.</w:t>
      </w:r>
    </w:p>
    <w:p w:rsidR="00344ABE" w:rsidRPr="00344ABE" w:rsidRDefault="00344ABE" w:rsidP="00344ABE">
      <w:pPr>
        <w:rPr>
          <w:lang w:val="es-MX"/>
        </w:rPr>
      </w:pPr>
    </w:p>
    <w:p w:rsidR="00344ABE" w:rsidRPr="00344ABE" w:rsidRDefault="00344ABE" w:rsidP="00344ABE">
      <w:pPr>
        <w:pStyle w:val="Ttulo3"/>
        <w:rPr>
          <w:lang w:val="es-MX"/>
        </w:rPr>
      </w:pPr>
      <w:r w:rsidRPr="00344ABE">
        <w:rPr>
          <w:lang w:val="es-MX"/>
        </w:rPr>
        <w:t>Meta heurística</w:t>
      </w:r>
    </w:p>
    <w:p w:rsidR="00344ABE" w:rsidRPr="00CB36EF" w:rsidRDefault="00344ABE" w:rsidP="00344ABE">
      <w:pPr>
        <w:rPr>
          <w:sz w:val="22"/>
          <w:szCs w:val="22"/>
          <w:lang w:val="es-MX"/>
        </w:rPr>
      </w:pPr>
      <w:r w:rsidRPr="00CB36EF">
        <w:rPr>
          <w:sz w:val="22"/>
          <w:szCs w:val="22"/>
          <w:lang w:val="es-MX"/>
        </w:rPr>
        <w:t xml:space="preserve">Las </w:t>
      </w:r>
      <w:r w:rsidRPr="00CB36EF">
        <w:rPr>
          <w:sz w:val="22"/>
          <w:szCs w:val="22"/>
          <w:lang w:val="es-MX"/>
        </w:rPr>
        <w:t>meta heurísticas</w:t>
      </w:r>
      <w:r w:rsidRPr="00CB36EF">
        <w:rPr>
          <w:sz w:val="22"/>
          <w:szCs w:val="22"/>
          <w:lang w:val="es-MX"/>
        </w:rPr>
        <w:t xml:space="preserve"> como las heurísticas, tampoco garantizan la obtención de un óptimo al problema, a diferencia de las heurísticas las </w:t>
      </w:r>
      <w:r w:rsidRPr="00CB36EF">
        <w:rPr>
          <w:sz w:val="22"/>
          <w:szCs w:val="22"/>
          <w:lang w:val="es-MX"/>
        </w:rPr>
        <w:t>meta heurísticas</w:t>
      </w:r>
      <w:r w:rsidRPr="00CB36EF">
        <w:rPr>
          <w:sz w:val="22"/>
          <w:szCs w:val="22"/>
          <w:lang w:val="es-MX"/>
        </w:rPr>
        <w:t xml:space="preserve"> tratan de evitar los óptimos locales, enfocados en el óptimo global.</w:t>
      </w:r>
    </w:p>
    <w:p w:rsidR="00344ABE" w:rsidRPr="00CB36EF" w:rsidRDefault="00344ABE" w:rsidP="00344ABE">
      <w:pPr>
        <w:rPr>
          <w:sz w:val="22"/>
          <w:szCs w:val="22"/>
          <w:lang w:val="es-MX"/>
        </w:rPr>
      </w:pPr>
      <w:r w:rsidRPr="00CB36EF">
        <w:rPr>
          <w:sz w:val="22"/>
          <w:szCs w:val="22"/>
          <w:lang w:val="es-MX"/>
        </w:rPr>
        <w:t xml:space="preserve">La lógica de las técnicas </w:t>
      </w:r>
      <w:r w:rsidRPr="00CB36EF">
        <w:rPr>
          <w:sz w:val="22"/>
          <w:szCs w:val="22"/>
          <w:lang w:val="es-MX"/>
        </w:rPr>
        <w:t>meta heurísticas</w:t>
      </w:r>
      <w:r w:rsidRPr="00CB36EF">
        <w:rPr>
          <w:sz w:val="22"/>
          <w:szCs w:val="22"/>
          <w:lang w:val="es-MX"/>
        </w:rPr>
        <w:t xml:space="preserve"> es similar: el punto de partida es una solución (o conjunto de soluciones) que típicamente no es óptima. A partir de ella se obtienen otras parecidas, de entre las cuales se elige una que satisface algún criterio, a partir de la cual comienza de nuevo el proceso. Este proceso se detiene cuando se cumple alguna condición establecida previamente.</w:t>
      </w:r>
    </w:p>
    <w:p w:rsidR="00344ABE" w:rsidRDefault="00344ABE" w:rsidP="00344ABE">
      <w:pPr>
        <w:rPr>
          <w:lang w:val="es-MX"/>
        </w:rPr>
      </w:pPr>
    </w:p>
    <w:p w:rsidR="00344ABE" w:rsidRDefault="00CB36EF" w:rsidP="00CB36EF">
      <w:pPr>
        <w:pStyle w:val="Ttulo3"/>
        <w:rPr>
          <w:lang w:val="es-MX"/>
        </w:rPr>
      </w:pPr>
      <w:r>
        <w:rPr>
          <w:lang w:val="es-MX"/>
        </w:rPr>
        <w:t>Optimización basada en colonia de hormigas</w:t>
      </w:r>
    </w:p>
    <w:p w:rsidR="00CB36EF" w:rsidRPr="00CB36EF" w:rsidRDefault="00CB36EF" w:rsidP="00CB36EF">
      <w:pPr>
        <w:rPr>
          <w:lang w:val="es-MX"/>
        </w:rPr>
      </w:pPr>
    </w:p>
    <w:p w:rsidR="00CB36EF" w:rsidRDefault="00CB36EF" w:rsidP="00CB36EF">
      <w:pPr>
        <w:jc w:val="center"/>
        <w:rPr>
          <w:i/>
          <w:lang w:val="es-MX"/>
        </w:rPr>
      </w:pPr>
      <w:r w:rsidRPr="00CB36EF">
        <w:rPr>
          <w:i/>
          <w:lang w:val="es-MX"/>
        </w:rPr>
        <w:t>“</w:t>
      </w:r>
      <w:r>
        <w:rPr>
          <w:i/>
          <w:lang w:val="es-MX"/>
        </w:rPr>
        <w:t>Se trata de una té</w:t>
      </w:r>
      <w:r w:rsidRPr="00CB36EF">
        <w:rPr>
          <w:i/>
          <w:lang w:val="es-MX"/>
        </w:rPr>
        <w:t>cnica</w:t>
      </w:r>
      <w:r w:rsidRPr="00CB36EF">
        <w:rPr>
          <w:i/>
          <w:lang w:val="es-MX"/>
        </w:rPr>
        <w:t xml:space="preserve"> </w:t>
      </w:r>
      <w:r w:rsidRPr="00CB36EF">
        <w:rPr>
          <w:i/>
          <w:lang w:val="es-MX"/>
        </w:rPr>
        <w:t>probabilística</w:t>
      </w:r>
      <w:r w:rsidRPr="00CB36EF">
        <w:rPr>
          <w:i/>
          <w:lang w:val="es-MX"/>
        </w:rPr>
        <w:t xml:space="preserve"> para resolver problemas computacionalmente complejos que pueden ser reducidos a la </w:t>
      </w:r>
      <w:r w:rsidRPr="00CB36EF">
        <w:rPr>
          <w:i/>
          <w:lang w:val="es-MX"/>
        </w:rPr>
        <w:t>búsqueda</w:t>
      </w:r>
      <w:r w:rsidRPr="00CB36EF">
        <w:rPr>
          <w:i/>
          <w:lang w:val="es-MX"/>
        </w:rPr>
        <w:t xml:space="preserve"> de buenos caminos en grafos.</w:t>
      </w:r>
      <w:r w:rsidRPr="00CB36EF">
        <w:rPr>
          <w:i/>
          <w:lang w:val="es-MX"/>
        </w:rPr>
        <w:t>”</w:t>
      </w:r>
    </w:p>
    <w:p w:rsidR="00CB36EF" w:rsidRDefault="00CB36EF" w:rsidP="00CB36EF">
      <w:pPr>
        <w:rPr>
          <w:i/>
          <w:lang w:val="es-MX"/>
        </w:rPr>
      </w:pPr>
    </w:p>
    <w:p w:rsidR="00CB36EF" w:rsidRDefault="00074B4D" w:rsidP="00074B4D">
      <w:pPr>
        <w:rPr>
          <w:lang w:val="es-MX"/>
        </w:rPr>
      </w:pPr>
      <w:r>
        <w:rPr>
          <w:lang w:val="es-MX"/>
        </w:rPr>
        <w:t>Está</w:t>
      </w:r>
      <w:r w:rsidR="00CB36EF">
        <w:rPr>
          <w:lang w:val="es-MX"/>
        </w:rPr>
        <w:t xml:space="preserve"> inspirado en el comportamiento de una colonia de hormigas para resolver un problema de optimización combinatoria, se basa en una colonia de hormigas artificiales </w:t>
      </w:r>
      <w:r>
        <w:rPr>
          <w:lang w:val="es-MX"/>
        </w:rPr>
        <w:t>y se comunican dejando rastros de feromonas artificiales.</w:t>
      </w:r>
    </w:p>
    <w:p w:rsidR="00074B4D" w:rsidRDefault="00074B4D" w:rsidP="00074B4D">
      <w:pPr>
        <w:rPr>
          <w:lang w:val="es-MX"/>
        </w:rPr>
      </w:pPr>
      <w:r>
        <w:rPr>
          <w:lang w:val="es-MX"/>
        </w:rPr>
        <w:t xml:space="preserve">En la naturaleza las colonias de hormigas tienen individuos que salen en búsqueda de comida o algún elemento que sea del interés de la colonia, una vez que se ha localizado este elemento de interés la forma de comunicarle a la colonia que se ha encontrado esto, es regresando al hormiguero y dejando un rastro de </w:t>
      </w:r>
      <w:r>
        <w:rPr>
          <w:lang w:val="es-MX"/>
        </w:rPr>
        <w:lastRenderedPageBreak/>
        <w:t>feromonas para que las demás puedan encontrarlo también, a medida que las demás hormigas encuentran el objeto de interés van depositando más feromonas por el camino.</w:t>
      </w:r>
    </w:p>
    <w:p w:rsidR="00074B4D" w:rsidRDefault="00074B4D" w:rsidP="00074B4D">
      <w:pPr>
        <w:rPr>
          <w:lang w:val="es-MX"/>
        </w:rPr>
      </w:pPr>
      <w:r>
        <w:rPr>
          <w:lang w:val="es-MX"/>
        </w:rPr>
        <w:t xml:space="preserve">La idea es que un conjunto de </w:t>
      </w:r>
      <w:r w:rsidRPr="009D5101">
        <w:rPr>
          <w:u w:val="single"/>
          <w:lang w:val="es-MX"/>
        </w:rPr>
        <w:t>horm</w:t>
      </w:r>
      <w:bookmarkStart w:id="0" w:name="_GoBack"/>
      <w:bookmarkEnd w:id="0"/>
      <w:r w:rsidRPr="009D5101">
        <w:rPr>
          <w:u w:val="single"/>
          <w:lang w:val="es-MX"/>
        </w:rPr>
        <w:t>igas</w:t>
      </w:r>
      <w:r>
        <w:rPr>
          <w:lang w:val="es-MX"/>
        </w:rPr>
        <w:t xml:space="preserve"> artificiales en conjunto encontraran una buena solución en un tiempo de búsqueda factible.</w:t>
      </w:r>
    </w:p>
    <w:p w:rsidR="00074B4D" w:rsidRDefault="00074B4D" w:rsidP="00074B4D">
      <w:pPr>
        <w:rPr>
          <w:lang w:val="es-MX"/>
        </w:rPr>
      </w:pPr>
      <w:r>
        <w:rPr>
          <w:lang w:val="es-MX"/>
        </w:rPr>
        <w:t>Este tipo de algoritmo fue desarrollado en 1990 por Deneubourg.</w:t>
      </w:r>
    </w:p>
    <w:p w:rsidR="00074B4D" w:rsidRPr="00074B4D" w:rsidRDefault="00074B4D" w:rsidP="00074B4D">
      <w:pPr>
        <w:jc w:val="center"/>
        <w:rPr>
          <w:i/>
          <w:lang w:val="es-MX"/>
        </w:rPr>
      </w:pPr>
      <w:r w:rsidRPr="00074B4D">
        <w:rPr>
          <w:i/>
          <w:lang w:val="es-MX"/>
        </w:rPr>
        <w:t>“</w:t>
      </w:r>
      <w:r w:rsidRPr="00074B4D">
        <w:rPr>
          <w:i/>
          <w:lang w:val="es-MX"/>
        </w:rPr>
        <w:t xml:space="preserve">En un experimento realizado en 1990, Deneubourg y su grupo demostr´o que, cuando se les da la posibilidad de elegir entre dos caminos de diferente longitud que unan el nido a una fuente de alimento, una colonia de hormigas tiene una alta probabilidad de elegir colectivamente al camino m´as corto. </w:t>
      </w:r>
    </w:p>
    <w:p w:rsidR="00074B4D" w:rsidRPr="00074B4D" w:rsidRDefault="00074B4D" w:rsidP="00074B4D">
      <w:pPr>
        <w:jc w:val="center"/>
        <w:rPr>
          <w:i/>
          <w:lang w:val="es-MX"/>
        </w:rPr>
      </w:pPr>
      <w:r w:rsidRPr="00074B4D">
        <w:rPr>
          <w:i/>
          <w:lang w:val="es-MX"/>
        </w:rPr>
        <w:t>Deneubourg ha demostrado que este comportamiento puede explicarse a trav´es de un modelo probabil´ıstico simple en el que cada ii hormiga decide a d´onde ir tomando decisiones aleatorias basadas en la intensidad de la feromona percibida en el suelo, la feromona es depositada por las hormigas mientras se desplazan desde el nido a la fuente de alimento y viceversa.</w:t>
      </w:r>
      <w:r w:rsidRPr="00074B4D">
        <w:rPr>
          <w:i/>
          <w:lang w:val="es-MX"/>
        </w:rPr>
        <w:t>”</w:t>
      </w:r>
    </w:p>
    <w:p w:rsidR="00074B4D" w:rsidRDefault="00074B4D" w:rsidP="00074B4D">
      <w:pPr>
        <w:rPr>
          <w:lang w:val="es-MX"/>
        </w:rPr>
      </w:pPr>
    </w:p>
    <w:p w:rsidR="00074B4D" w:rsidRPr="00CB36EF" w:rsidRDefault="00074B4D" w:rsidP="00074B4D">
      <w:pPr>
        <w:rPr>
          <w:lang w:val="es-MX"/>
        </w:rPr>
      </w:pPr>
    </w:p>
    <w:sectPr w:rsidR="00074B4D" w:rsidRPr="00CB36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11F" w:rsidRDefault="0043511F">
      <w:pPr>
        <w:spacing w:after="0"/>
      </w:pPr>
      <w:r>
        <w:separator/>
      </w:r>
    </w:p>
  </w:endnote>
  <w:endnote w:type="continuationSeparator" w:id="0">
    <w:p w:rsidR="0043511F" w:rsidRDefault="00435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11F" w:rsidRDefault="0043511F">
      <w:pPr>
        <w:spacing w:after="0"/>
      </w:pPr>
      <w:r>
        <w:separator/>
      </w:r>
    </w:p>
  </w:footnote>
  <w:footnote w:type="continuationSeparator" w:id="0">
    <w:p w:rsidR="0043511F" w:rsidRDefault="004351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06"/>
    <w:rsid w:val="00041C06"/>
    <w:rsid w:val="00066685"/>
    <w:rsid w:val="00074B4D"/>
    <w:rsid w:val="00344ABE"/>
    <w:rsid w:val="0043511F"/>
    <w:rsid w:val="009D5101"/>
    <w:rsid w:val="00CB36EF"/>
    <w:rsid w:val="00EC6368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49C00-0812-447D-BD2F-E678F665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Alf</b:Tag>
    <b:SourceType>DocumentFromInternetSite</b:SourceType>
    <b:Guid>{C4CE5B63-1DBD-4EB9-849A-D29E3ADBE02C}</b:Guid>
    <b:Title>uc3m</b:Title>
    <b:Author>
      <b:Author>
        <b:NameList>
          <b:Person>
            <b:Last>Andaluz</b:Last>
            <b:First>Alfonso</b:First>
            <b:Middle>Mateos</b:Middle>
          </b:Person>
        </b:NameList>
      </b:Author>
    </b:Author>
    <b:InternetSiteTitle>Universidad Carlos III</b:InternetSiteTitle>
    <b:URL>http://www.it.uc3m.es/~jvillena/irc/practicas/estudios/aeag</b:URL>
    <b:RefOrder>1</b:RefOrder>
  </b:Source>
  <b:Source>
    <b:Tag>Alv</b:Tag>
    <b:SourceType>DocumentFromInternetSite</b:SourceType>
    <b:Guid>{B312E153-7BA7-4382-9A4F-700665F53938}</b:Guid>
    <b:Author>
      <b:Author>
        <b:NameList>
          <b:Person>
            <b:Last>Sanchez</b:Last>
            <b:First>Alvaro</b:First>
            <b:Middle>Garcia</b:Middle>
          </b:Person>
        </b:NameList>
      </b:Author>
    </b:Author>
    <b:Title>etsii.upm.es</b:Title>
    <b:URL>http://www.iol.etsii.upm.es/arch/metaheuristicas.pdf</b:URL>
    <b:RefOrder>2</b:RefOrder>
  </b:Source>
</b:Sourc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A458D-FCA2-4320-9E89-09B1BAD7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126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keywords/>
  <cp:lastModifiedBy>Javier Astudillo</cp:lastModifiedBy>
  <cp:revision>1</cp:revision>
  <dcterms:created xsi:type="dcterms:W3CDTF">2016-10-13T22:38:00Z</dcterms:created>
  <dcterms:modified xsi:type="dcterms:W3CDTF">2016-10-14T00:44:00Z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